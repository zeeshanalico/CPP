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0C" w:rsidRPr="002B3323" w:rsidRDefault="00A51712" w:rsidP="00697D76">
      <w:pPr>
        <w:jc w:val="center"/>
        <w:rPr>
          <w:rFonts w:ascii="Bookman Old Style" w:hAnsi="Bookman Old Style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5141595</wp:posOffset>
            </wp:positionH>
            <wp:positionV relativeFrom="paragraph">
              <wp:posOffset>-45720</wp:posOffset>
            </wp:positionV>
            <wp:extent cx="619125" cy="685800"/>
            <wp:effectExtent l="0" t="0" r="9525" b="0"/>
            <wp:wrapNone/>
            <wp:docPr id="5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866775" cy="800100"/>
            <wp:effectExtent l="0" t="0" r="0" b="0"/>
            <wp:wrapNone/>
            <wp:docPr id="3" name="Picture 1" descr="g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cu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D76" w:rsidRPr="002B3323">
        <w:rPr>
          <w:rFonts w:ascii="Bookman Old Style" w:hAnsi="Bookman Old Style"/>
          <w:b/>
          <w:sz w:val="40"/>
          <w:szCs w:val="40"/>
        </w:rPr>
        <w:t xml:space="preserve">GC UNIVERSITY </w:t>
      </w:r>
      <w:smartTag w:uri="urn:schemas-microsoft-com:office:smarttags" w:element="City">
        <w:smartTag w:uri="urn:schemas-microsoft-com:office:smarttags" w:element="place">
          <w:r w:rsidR="00697D76" w:rsidRPr="002B3323">
            <w:rPr>
              <w:rFonts w:ascii="Bookman Old Style" w:hAnsi="Bookman Old Style"/>
              <w:b/>
              <w:sz w:val="40"/>
              <w:szCs w:val="40"/>
            </w:rPr>
            <w:t>LAHORE</w:t>
          </w:r>
        </w:smartTag>
      </w:smartTag>
    </w:p>
    <w:p w:rsidR="00697D76" w:rsidRPr="002B3323" w:rsidRDefault="00697D76" w:rsidP="00697D76">
      <w:pPr>
        <w:jc w:val="center"/>
        <w:rPr>
          <w:b/>
          <w:sz w:val="36"/>
          <w:szCs w:val="36"/>
        </w:rPr>
      </w:pPr>
      <w:r w:rsidRPr="002B3323">
        <w:rPr>
          <w:b/>
          <w:sz w:val="36"/>
          <w:szCs w:val="36"/>
        </w:rPr>
        <w:t>Department of Computer Science</w:t>
      </w:r>
    </w:p>
    <w:p w:rsidR="00697D76" w:rsidRDefault="00A5171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6057900" cy="0"/>
                <wp:effectExtent l="9525" t="10795" r="9525" b="825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.85pt" to="46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qyEw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" strokeweight="1.25pt"/>
            </w:pict>
          </mc:Fallback>
        </mc:AlternateContent>
      </w:r>
    </w:p>
    <w:p w:rsidR="00842BAF" w:rsidRDefault="00842BAF" w:rsidP="00E05B0B">
      <w:pPr>
        <w:jc w:val="right"/>
      </w:pPr>
    </w:p>
    <w:p w:rsidR="00E05B0B" w:rsidRPr="00A528CC" w:rsidRDefault="00EA56FC" w:rsidP="00A528CC">
      <w:pPr>
        <w:jc w:val="center"/>
        <w:rPr>
          <w:b/>
          <w:bCs/>
          <w:sz w:val="32"/>
          <w:u w:val="single"/>
        </w:rPr>
      </w:pPr>
      <w:r w:rsidRPr="00A528CC">
        <w:rPr>
          <w:b/>
          <w:bCs/>
          <w:sz w:val="32"/>
          <w:u w:val="single"/>
        </w:rPr>
        <w:t xml:space="preserve">DSA </w:t>
      </w:r>
      <w:proofErr w:type="gramStart"/>
      <w:r w:rsidR="00A528CC" w:rsidRPr="00A528CC">
        <w:rPr>
          <w:b/>
          <w:bCs/>
          <w:sz w:val="32"/>
          <w:u w:val="single"/>
        </w:rPr>
        <w:t>Mid</w:t>
      </w:r>
      <w:proofErr w:type="gramEnd"/>
      <w:r w:rsidR="00A528CC" w:rsidRPr="00A528CC">
        <w:rPr>
          <w:b/>
          <w:bCs/>
          <w:sz w:val="32"/>
          <w:u w:val="single"/>
        </w:rPr>
        <w:t xml:space="preserve"> </w:t>
      </w:r>
      <w:r w:rsidR="005002E9">
        <w:rPr>
          <w:b/>
          <w:bCs/>
          <w:sz w:val="32"/>
          <w:u w:val="single"/>
        </w:rPr>
        <w:t>Programming</w:t>
      </w:r>
      <w:r w:rsidRPr="00A528CC">
        <w:rPr>
          <w:b/>
          <w:bCs/>
          <w:sz w:val="32"/>
          <w:u w:val="single"/>
        </w:rPr>
        <w:t xml:space="preserve"> Tasks </w:t>
      </w:r>
      <w:r w:rsidR="00A528CC" w:rsidRPr="00A528CC">
        <w:rPr>
          <w:b/>
          <w:bCs/>
          <w:sz w:val="32"/>
          <w:u w:val="single"/>
        </w:rPr>
        <w:t>Part-1</w:t>
      </w:r>
    </w:p>
    <w:p w:rsidR="00EA56FC" w:rsidRDefault="00EA56FC" w:rsidP="00DD5F06">
      <w:r>
        <w:t xml:space="preserve">Note: Tasks are </w:t>
      </w:r>
      <w:r w:rsidR="00897001">
        <w:t xml:space="preserve">NOT TO BE SHARED </w:t>
      </w:r>
      <w:r>
        <w:t>(copied) from</w:t>
      </w:r>
      <w:r w:rsidR="003362CD">
        <w:t>/to</w:t>
      </w:r>
      <w:r>
        <w:t xml:space="preserve"> anyone. Even </w:t>
      </w:r>
      <w:r w:rsidR="00623034">
        <w:t xml:space="preserve">TRY NOT </w:t>
      </w:r>
      <w:r>
        <w:t xml:space="preserve">to discuss your solution idea with any other student. You can </w:t>
      </w:r>
      <w:r w:rsidR="003362CD">
        <w:t>discuss</w:t>
      </w:r>
      <w:r w:rsidR="00623034">
        <w:t xml:space="preserve"> teacher </w:t>
      </w:r>
      <w:r>
        <w:t xml:space="preserve">for clue on </w:t>
      </w:r>
      <w:r w:rsidR="006819E0">
        <w:t>any problem, but solution MUST</w:t>
      </w:r>
      <w:r>
        <w:t xml:space="preserve"> be your own. Such approach </w:t>
      </w:r>
      <w:r w:rsidR="006819E0">
        <w:t>is very important if you want to</w:t>
      </w:r>
      <w:r>
        <w:t xml:space="preserve"> get full benefit from DSA course and Lab.</w:t>
      </w:r>
    </w:p>
    <w:p w:rsidR="00EA56FC" w:rsidRDefault="00EA56FC" w:rsidP="00EA56FC">
      <w:r>
        <w:t>When developing solution,</w:t>
      </w:r>
      <w:r w:rsidR="00DD5F06">
        <w:t xml:space="preserve"> </w:t>
      </w:r>
      <w:proofErr w:type="gramStart"/>
      <w:r w:rsidR="00DD5F06">
        <w:t>Do</w:t>
      </w:r>
      <w:proofErr w:type="gramEnd"/>
      <w:r w:rsidR="00DD5F06">
        <w:t xml:space="preserve"> not mix tasks to avoid confusion. </w:t>
      </w:r>
      <w:r>
        <w:t xml:space="preserve"> </w:t>
      </w:r>
      <w:r w:rsidR="00DD5F06">
        <w:t xml:space="preserve">Try </w:t>
      </w:r>
      <w:r>
        <w:t>to concentrate on ONE TASK ONLY. Some tasks depend on solution of previous task</w:t>
      </w:r>
      <w:r w:rsidR="00623034">
        <w:t xml:space="preserve">s. </w:t>
      </w:r>
      <w:r>
        <w:t xml:space="preserve"> If you cannot solve one task, leave it for some time and then start again.</w:t>
      </w:r>
    </w:p>
    <w:p w:rsidR="00EA56FC" w:rsidRDefault="00EA56FC" w:rsidP="00EA56FC">
      <w:r>
        <w:t>Do as much paper work, as possible.</w:t>
      </w:r>
    </w:p>
    <w:p w:rsidR="00EA56FC" w:rsidRDefault="00EA56FC" w:rsidP="00EA56FC">
      <w:r>
        <w:t>All tasks are to be developed in VC++. Develop separate pr</w:t>
      </w:r>
      <w:r w:rsidR="003362CD">
        <w:t>oject for each task or sub-tasks</w:t>
      </w:r>
      <w:r>
        <w:t>.</w:t>
      </w:r>
    </w:p>
    <w:p w:rsidR="00EA56FC" w:rsidRDefault="00EA56FC" w:rsidP="00EA56FC"/>
    <w:p w:rsidR="00EA56FC" w:rsidRDefault="00EA56FC" w:rsidP="003D6BCC">
      <w:pPr>
        <w:pStyle w:val="ListParagraph"/>
        <w:numPr>
          <w:ilvl w:val="0"/>
          <w:numId w:val="16"/>
        </w:numPr>
      </w:pPr>
      <w:r>
        <w:t xml:space="preserve">Write a program that performs and </w:t>
      </w:r>
      <w:proofErr w:type="gramStart"/>
      <w:r>
        <w:t>compares  all</w:t>
      </w:r>
      <w:proofErr w:type="gramEnd"/>
      <w:r>
        <w:t xml:space="preserve"> three sequential sorts </w:t>
      </w:r>
      <w:proofErr w:type="spellStart"/>
      <w:r>
        <w:t>i.e</w:t>
      </w:r>
      <w:proofErr w:type="spellEnd"/>
      <w:r>
        <w:t xml:space="preserve"> Bubble sort, selection sort and insertion sort.</w:t>
      </w:r>
      <w:r w:rsidR="003D6BCC">
        <w:t xml:space="preserve"> Use array sizes of 1M, 100M, 400M, and higher sizes. </w:t>
      </w:r>
      <w:r>
        <w:t xml:space="preserve"> Use counter variable to count number of </w:t>
      </w:r>
      <w:r w:rsidR="003362CD">
        <w:t xml:space="preserve">external and </w:t>
      </w:r>
      <w:r w:rsidR="00D141DF">
        <w:t>internal</w:t>
      </w:r>
      <w:r>
        <w:t xml:space="preserve"> loop iterations, number of comparisons, number of swaps and shifts etc. </w:t>
      </w:r>
      <w:r w:rsidR="003D6BCC">
        <w:t xml:space="preserve">Also use time header file to calculate actual number of milliseconds consumed in sorting each array with different sorts. </w:t>
      </w:r>
      <w:r>
        <w:t>Then compare which sort is best. Use large random number arrays.</w:t>
      </w:r>
      <w:r w:rsidR="003D6BCC">
        <w:t xml:space="preserve"> </w:t>
      </w:r>
      <w:r w:rsidR="008F77DB">
        <w:t xml:space="preserve">Also find the limitations on array sizes and faults of random number generator. </w:t>
      </w:r>
    </w:p>
    <w:p w:rsidR="002A1AF7" w:rsidRDefault="002A1AF7" w:rsidP="002A1AF7">
      <w:pPr>
        <w:pStyle w:val="ListParagraph"/>
        <w:numPr>
          <w:ilvl w:val="0"/>
          <w:numId w:val="16"/>
        </w:numPr>
      </w:pPr>
      <w:r>
        <w:t>Write a program, that finds min,</w:t>
      </w:r>
      <w:r w:rsidR="00857338">
        <w:t xml:space="preserve"> second min</w:t>
      </w:r>
      <w:proofErr w:type="gramStart"/>
      <w:r w:rsidR="00857338">
        <w:t xml:space="preserve">, </w:t>
      </w:r>
      <w:r>
        <w:t xml:space="preserve"> max</w:t>
      </w:r>
      <w:proofErr w:type="gramEnd"/>
      <w:r w:rsidR="00857338">
        <w:t>, second max</w:t>
      </w:r>
      <w:r>
        <w:t xml:space="preserve">, mean, median, mode of </w:t>
      </w:r>
      <w:r w:rsidR="008F77DB">
        <w:t xml:space="preserve">very large </w:t>
      </w:r>
      <w:r>
        <w:t xml:space="preserve">random array. Write program to find if </w:t>
      </w:r>
      <w:r w:rsidR="008F77DB">
        <w:t>sum</w:t>
      </w:r>
      <w:r>
        <w:t xml:space="preserve"> of any two elements Ai and </w:t>
      </w:r>
      <w:proofErr w:type="spellStart"/>
      <w:r>
        <w:t>Aj</w:t>
      </w:r>
      <w:proofErr w:type="spellEnd"/>
      <w:r>
        <w:t xml:space="preserve"> also lies in Array A. i.e. Find </w:t>
      </w:r>
      <w:proofErr w:type="spellStart"/>
      <w:proofErr w:type="gramStart"/>
      <w:r>
        <w:t>Ak</w:t>
      </w:r>
      <w:proofErr w:type="spellEnd"/>
      <w:proofErr w:type="gramEnd"/>
      <w:r>
        <w:t xml:space="preserve"> such that </w:t>
      </w:r>
      <w:proofErr w:type="spellStart"/>
      <w:r>
        <w:t>Ak</w:t>
      </w:r>
      <w:proofErr w:type="spellEnd"/>
      <w:r>
        <w:t xml:space="preserve"> = Ai + </w:t>
      </w:r>
      <w:proofErr w:type="spellStart"/>
      <w:r>
        <w:t>Aj</w:t>
      </w:r>
      <w:proofErr w:type="spellEnd"/>
      <w:r>
        <w:t xml:space="preserve">. </w:t>
      </w:r>
    </w:p>
    <w:p w:rsidR="0009745F" w:rsidRDefault="0009745F" w:rsidP="002A1AF7">
      <w:pPr>
        <w:pStyle w:val="ListParagraph"/>
        <w:numPr>
          <w:ilvl w:val="0"/>
          <w:numId w:val="16"/>
        </w:numPr>
      </w:pPr>
      <w:r>
        <w:t xml:space="preserve">Write program to find any two numbers Ai and </w:t>
      </w:r>
      <w:proofErr w:type="spellStart"/>
      <w:proofErr w:type="gramStart"/>
      <w:r>
        <w:t>Aj</w:t>
      </w:r>
      <w:proofErr w:type="spellEnd"/>
      <w:r>
        <w:t xml:space="preserve">  such</w:t>
      </w:r>
      <w:proofErr w:type="gramEnd"/>
      <w:r>
        <w:t xml:space="preserve"> their sum Ai + </w:t>
      </w:r>
      <w:proofErr w:type="spellStart"/>
      <w:r>
        <w:t>Aj</w:t>
      </w:r>
      <w:proofErr w:type="spellEnd"/>
      <w:r>
        <w:t xml:space="preserve"> is minimum of all such other pairs</w:t>
      </w:r>
      <w:r w:rsidR="00C04C9F">
        <w:t xml:space="preserve"> . (without sorting)</w:t>
      </w:r>
    </w:p>
    <w:p w:rsidR="00756786" w:rsidRDefault="00756786" w:rsidP="00A528CC">
      <w:pPr>
        <w:pStyle w:val="ListParagraph"/>
        <w:numPr>
          <w:ilvl w:val="0"/>
          <w:numId w:val="16"/>
        </w:numPr>
      </w:pPr>
      <w:r>
        <w:t>Write a program that finds all duplicates in an array</w:t>
      </w:r>
      <w:r w:rsidR="003A1487">
        <w:t xml:space="preserve"> (without sorting)</w:t>
      </w:r>
      <w:r>
        <w:t xml:space="preserve">. It also prints number (frequency) of each repeated element. Use counters to find number of iterations of such program. Can you find some efficient solution to find frequency of elements in a large </w:t>
      </w:r>
      <w:proofErr w:type="gramStart"/>
      <w:r>
        <w:t>array.</w:t>
      </w:r>
      <w:proofErr w:type="gramEnd"/>
      <w:r>
        <w:t xml:space="preserve"> </w:t>
      </w:r>
    </w:p>
    <w:p w:rsidR="00A528CC" w:rsidRDefault="00A528CC" w:rsidP="00A528CC">
      <w:pPr>
        <w:pStyle w:val="ListParagraph"/>
        <w:numPr>
          <w:ilvl w:val="0"/>
          <w:numId w:val="16"/>
        </w:numPr>
      </w:pPr>
      <w:r>
        <w:t>Write a program that prints all unique elements of an array i.e. those elements which appear in array only once.</w:t>
      </w:r>
      <w:r w:rsidR="003A1487">
        <w:t xml:space="preserve"> (no sorting)</w:t>
      </w:r>
    </w:p>
    <w:p w:rsidR="00A528CC" w:rsidRDefault="00A528CC" w:rsidP="00A528CC">
      <w:pPr>
        <w:pStyle w:val="ListParagraph"/>
        <w:numPr>
          <w:ilvl w:val="0"/>
          <w:numId w:val="16"/>
        </w:numPr>
      </w:pPr>
      <w:r>
        <w:t>Write a program that finds and prints common elements of two different random arrays A and B, and also stores them in another array C.</w:t>
      </w:r>
    </w:p>
    <w:p w:rsidR="008C3B05" w:rsidRDefault="008C3B05" w:rsidP="008C3B05">
      <w:pPr>
        <w:pStyle w:val="ListParagraph"/>
        <w:numPr>
          <w:ilvl w:val="0"/>
          <w:numId w:val="16"/>
        </w:numPr>
      </w:pPr>
      <w:proofErr w:type="gramStart"/>
      <w:r>
        <w:t>A and</w:t>
      </w:r>
      <w:proofErr w:type="gramEnd"/>
      <w:r>
        <w:t xml:space="preserve"> B are two sorted arrays. Range</w:t>
      </w:r>
      <w:r w:rsidR="00DD5F06">
        <w:t>s</w:t>
      </w:r>
      <w:r>
        <w:t xml:space="preserve"> </w:t>
      </w:r>
      <w:r w:rsidR="003A1487">
        <w:t>of both</w:t>
      </w:r>
      <w:r>
        <w:t xml:space="preserve"> arrays overlaps</w:t>
      </w:r>
      <w:r w:rsidR="00DD5F06">
        <w:t xml:space="preserve"> (one array may start from 40, 45, 46, . </w:t>
      </w:r>
      <w:proofErr w:type="gramStart"/>
      <w:r w:rsidR="00DD5F06">
        <w:t>.55</w:t>
      </w:r>
      <w:proofErr w:type="gramEnd"/>
      <w:r w:rsidR="00DD5F06">
        <w:t xml:space="preserve">,….61,, . . 90, Other array may start from 10, 12, 13, .55, ….61….. 69, 70, 71 </w:t>
      </w:r>
      <w:proofErr w:type="spellStart"/>
      <w:r w:rsidR="00DD5F06">
        <w:t>etc</w:t>
      </w:r>
      <w:proofErr w:type="spellEnd"/>
      <w:r w:rsidR="00DD5F06">
        <w:t>)</w:t>
      </w:r>
      <w:r>
        <w:t xml:space="preserve">. There are some common elements in both arrays. </w:t>
      </w:r>
      <w:r w:rsidR="00DD5F06">
        <w:t>There may be element repetition within an array.</w:t>
      </w:r>
      <w:r w:rsidR="000B00DF">
        <w:t xml:space="preserve"> </w:t>
      </w:r>
      <w:r>
        <w:t xml:space="preserve">Write a program that efficiently inserts-inorder </w:t>
      </w:r>
      <w:r w:rsidR="003A1487">
        <w:t xml:space="preserve">all elements of </w:t>
      </w:r>
      <w:r>
        <w:t>Array B into array A.</w:t>
      </w:r>
    </w:p>
    <w:p w:rsidR="005278F2" w:rsidRDefault="005278F2" w:rsidP="003A1487">
      <w:pPr>
        <w:pStyle w:val="ListParagraph"/>
        <w:numPr>
          <w:ilvl w:val="0"/>
          <w:numId w:val="16"/>
        </w:numPr>
      </w:pPr>
      <w:proofErr w:type="gramStart"/>
      <w:r>
        <w:t>A and</w:t>
      </w:r>
      <w:proofErr w:type="gramEnd"/>
      <w:r>
        <w:t xml:space="preserve"> B are two sorted arrays. Range </w:t>
      </w:r>
      <w:r w:rsidR="003A1487">
        <w:t>of both</w:t>
      </w:r>
      <w:r>
        <w:t xml:space="preserve"> arrays overlaps. There are some common el</w:t>
      </w:r>
      <w:r w:rsidR="008C3B05">
        <w:t>e</w:t>
      </w:r>
      <w:r>
        <w:t xml:space="preserve">ments in both arrays. Write a program that combines both arrays into a </w:t>
      </w:r>
      <w:r w:rsidR="008C3B05">
        <w:t xml:space="preserve">single </w:t>
      </w:r>
      <w:r>
        <w:t>array C</w:t>
      </w:r>
      <w:r w:rsidR="008C3B05">
        <w:t xml:space="preserve"> in order</w:t>
      </w:r>
      <w:r>
        <w:t>.</w:t>
      </w:r>
      <w:r w:rsidR="00DD5F06">
        <w:t xml:space="preserve"> Common element is selected only once.</w:t>
      </w:r>
    </w:p>
    <w:p w:rsidR="00827949" w:rsidRDefault="00827949" w:rsidP="00BE68DB">
      <w:pPr>
        <w:pStyle w:val="ListParagraph"/>
        <w:numPr>
          <w:ilvl w:val="0"/>
          <w:numId w:val="16"/>
        </w:numPr>
      </w:pPr>
      <w:r>
        <w:t xml:space="preserve">Write a program that finds median of an array. </w:t>
      </w:r>
      <w:r w:rsidR="00BE68DB">
        <w:t xml:space="preserve">Then median is swapped with middle index of array. </w:t>
      </w:r>
      <w:r>
        <w:t>Then arranges all other elements ar</w:t>
      </w:r>
      <w:r w:rsidR="00BE68DB">
        <w:t>ou</w:t>
      </w:r>
      <w:r>
        <w:t xml:space="preserve">nd median such that all smaller elements shifted/swapped before median and all larger elements shifted/swapped after median. </w:t>
      </w:r>
    </w:p>
    <w:p w:rsidR="00EA56FC" w:rsidRDefault="00EA56FC" w:rsidP="006819E0">
      <w:pPr>
        <w:pStyle w:val="ListParagraph"/>
        <w:numPr>
          <w:ilvl w:val="0"/>
          <w:numId w:val="16"/>
        </w:numPr>
      </w:pPr>
      <w:r>
        <w:t>We use random number generator provided in C</w:t>
      </w:r>
      <w:r w:rsidR="006819E0">
        <w:t xml:space="preserve"> </w:t>
      </w:r>
      <w:r>
        <w:t xml:space="preserve">standard library, but rand and </w:t>
      </w:r>
      <w:proofErr w:type="spellStart"/>
      <w:r>
        <w:t>srand</w:t>
      </w:r>
      <w:proofErr w:type="spellEnd"/>
      <w:r>
        <w:t xml:space="preserve"> functions have their inner faults, like semi-sequence, repetition and range issues.  Find some other random number generator from C library and internet and use them. Then </w:t>
      </w:r>
      <w:proofErr w:type="gramStart"/>
      <w:r>
        <w:t>Develop</w:t>
      </w:r>
      <w:proofErr w:type="gramEnd"/>
      <w:r>
        <w:t xml:space="preserve"> your own random number generator which is more reliable. You can use already supplied random numbers (Hint: One method is to generate random numbers from rand, but place them on random positions in array, instead of loop. Another method is to randomly shuffle any two </w:t>
      </w:r>
      <w:r w:rsidR="006819E0">
        <w:t>index of array. You can test these hints to develop more random number schemes).</w:t>
      </w:r>
    </w:p>
    <w:p w:rsidR="006819E0" w:rsidRDefault="006819E0" w:rsidP="00716239">
      <w:pPr>
        <w:pStyle w:val="ListParagraph"/>
        <w:numPr>
          <w:ilvl w:val="0"/>
          <w:numId w:val="16"/>
        </w:numPr>
      </w:pPr>
      <w:r>
        <w:t xml:space="preserve">Develop and show complete classes for </w:t>
      </w:r>
      <w:r w:rsidR="008F77DB">
        <w:t>following General data structures. Your classes should support all types of insert, (</w:t>
      </w:r>
      <w:proofErr w:type="spellStart"/>
      <w:r w:rsidR="008F77DB">
        <w:t>insertlast</w:t>
      </w:r>
      <w:proofErr w:type="spellEnd"/>
      <w:r w:rsidR="008F77DB">
        <w:t xml:space="preserve">, </w:t>
      </w:r>
      <w:proofErr w:type="spellStart"/>
      <w:r w:rsidR="008F77DB">
        <w:t>insertfirst</w:t>
      </w:r>
      <w:proofErr w:type="spellEnd"/>
      <w:r w:rsidR="008F77DB">
        <w:t xml:space="preserve">, </w:t>
      </w:r>
      <w:proofErr w:type="spellStart"/>
      <w:r w:rsidR="008F77DB">
        <w:t>insertafter</w:t>
      </w:r>
      <w:proofErr w:type="spellEnd"/>
      <w:r w:rsidR="008F77DB">
        <w:t xml:space="preserve">, </w:t>
      </w:r>
      <w:proofErr w:type="spellStart"/>
      <w:r w:rsidR="008F77DB">
        <w:t>insertbefore</w:t>
      </w:r>
      <w:proofErr w:type="spellEnd"/>
      <w:r w:rsidR="008F77DB">
        <w:t xml:space="preserve">, </w:t>
      </w:r>
      <w:proofErr w:type="spellStart"/>
      <w:r w:rsidR="008F77DB">
        <w:t>insertInorder</w:t>
      </w:r>
      <w:proofErr w:type="spellEnd"/>
      <w:r w:rsidR="008F77DB">
        <w:t xml:space="preserve">, </w:t>
      </w:r>
      <w:proofErr w:type="spellStart"/>
      <w:r w:rsidR="008F77DB">
        <w:t>etc</w:t>
      </w:r>
      <w:proofErr w:type="spellEnd"/>
      <w:r w:rsidR="008F77DB">
        <w:t>) and all types of delet</w:t>
      </w:r>
      <w:r w:rsidR="00716239">
        <w:t xml:space="preserve">e, search and modify operations (According to nature of that structure) </w:t>
      </w:r>
    </w:p>
    <w:p w:rsidR="006819E0" w:rsidRDefault="006819E0" w:rsidP="006819E0">
      <w:pPr>
        <w:pStyle w:val="ListParagraph"/>
        <w:numPr>
          <w:ilvl w:val="1"/>
          <w:numId w:val="16"/>
        </w:numPr>
      </w:pPr>
      <w:r>
        <w:t>General flexible array.</w:t>
      </w:r>
    </w:p>
    <w:p w:rsidR="006819E0" w:rsidRDefault="006819E0" w:rsidP="006819E0">
      <w:pPr>
        <w:pStyle w:val="ListParagraph"/>
        <w:numPr>
          <w:ilvl w:val="1"/>
          <w:numId w:val="16"/>
        </w:numPr>
      </w:pPr>
      <w:r>
        <w:t>General ordered flexible array.</w:t>
      </w:r>
    </w:p>
    <w:p w:rsidR="006819E0" w:rsidRDefault="006819E0" w:rsidP="006819E0">
      <w:pPr>
        <w:pStyle w:val="ListParagraph"/>
        <w:numPr>
          <w:ilvl w:val="1"/>
          <w:numId w:val="16"/>
        </w:numPr>
      </w:pPr>
      <w:r>
        <w:lastRenderedPageBreak/>
        <w:t>Single, double and circular linked lists.</w:t>
      </w:r>
    </w:p>
    <w:p w:rsidR="006819E0" w:rsidRDefault="006819E0" w:rsidP="006819E0">
      <w:pPr>
        <w:pStyle w:val="ListParagraph"/>
        <w:numPr>
          <w:ilvl w:val="1"/>
          <w:numId w:val="16"/>
        </w:numPr>
      </w:pPr>
      <w:r>
        <w:t>Stack as fixed array and as singly, double and circular linked lists.</w:t>
      </w:r>
    </w:p>
    <w:p w:rsidR="006819E0" w:rsidRDefault="006819E0" w:rsidP="006819E0">
      <w:pPr>
        <w:pStyle w:val="ListParagraph"/>
        <w:numPr>
          <w:ilvl w:val="1"/>
          <w:numId w:val="16"/>
        </w:numPr>
      </w:pPr>
      <w:r>
        <w:t xml:space="preserve">Simple Queue, Circular Queue, Priority Queue, Double Ended Queue, Double Ended Circular Priority </w:t>
      </w:r>
      <w:proofErr w:type="gramStart"/>
      <w:r>
        <w:t>Queue(</w:t>
      </w:r>
      <w:proofErr w:type="gramEnd"/>
      <w:r>
        <w:t xml:space="preserve"> All type to be implemented in Fixed and Flexible array, Single and Double lists).</w:t>
      </w:r>
    </w:p>
    <w:p w:rsidR="006819E0" w:rsidRDefault="006819E0" w:rsidP="006819E0">
      <w:pPr>
        <w:pStyle w:val="ListParagraph"/>
        <w:numPr>
          <w:ilvl w:val="0"/>
          <w:numId w:val="16"/>
        </w:numPr>
      </w:pPr>
      <w:r>
        <w:t xml:space="preserve">Develop a simple stack and use it manually </w:t>
      </w:r>
      <w:r w:rsidR="00A528CC">
        <w:t xml:space="preserve">to </w:t>
      </w:r>
      <w:r>
        <w:t>play Tower of Hanoi game.</w:t>
      </w:r>
      <w:r w:rsidR="00CD7532">
        <w:t xml:space="preserve"> Your game will ask number of plates in initial stack. Then in a loop, you will enter which stack to pop and plate number will be printed on sc</w:t>
      </w:r>
      <w:r w:rsidR="002A1AF7">
        <w:t xml:space="preserve">reen. Then you will </w:t>
      </w:r>
      <w:r w:rsidR="00CD7532">
        <w:t>decide to push that plate number into which stack.</w:t>
      </w:r>
      <w:r w:rsidR="002A1AF7">
        <w:t xml:space="preserve"> Your program will print contents of all three stacks after each step.</w:t>
      </w:r>
    </w:p>
    <w:p w:rsidR="00680F0E" w:rsidRDefault="00680F0E" w:rsidP="00680F0E">
      <w:pPr>
        <w:pStyle w:val="ListParagraph"/>
        <w:numPr>
          <w:ilvl w:val="0"/>
          <w:numId w:val="16"/>
        </w:numPr>
      </w:pPr>
      <w:r>
        <w:t>Develop a pre-compiler syntax checker, that opens a .</w:t>
      </w:r>
      <w:proofErr w:type="spellStart"/>
      <w:r>
        <w:t>cpp</w:t>
      </w:r>
      <w:proofErr w:type="spellEnd"/>
      <w:r>
        <w:t xml:space="preserve"> code file, and checks if parenthesization is correct or not. It uses a stack internally, as discussed in class.</w:t>
      </w:r>
    </w:p>
    <w:p w:rsidR="002A1AF7" w:rsidRDefault="002A1AF7" w:rsidP="002A1AF7">
      <w:pPr>
        <w:pStyle w:val="ListParagraph"/>
        <w:numPr>
          <w:ilvl w:val="0"/>
          <w:numId w:val="16"/>
        </w:numPr>
      </w:pPr>
      <w:r>
        <w:t xml:space="preserve">Your stack contains some random numbers. Using another empty stack and ONE or TWO temporary </w:t>
      </w:r>
      <w:proofErr w:type="gramStart"/>
      <w:r>
        <w:t>variables,</w:t>
      </w:r>
      <w:proofErr w:type="gramEnd"/>
      <w:r>
        <w:t xml:space="preserve"> develop an algorithm that sorts initial stack – but without sorting-. Only push and pop f</w:t>
      </w:r>
      <w:r w:rsidR="00716239">
        <w:t>unctions can be used. Only</w:t>
      </w:r>
      <w:r>
        <w:t xml:space="preserve"> temporary variables can be compared. You can use </w:t>
      </w:r>
      <w:proofErr w:type="gramStart"/>
      <w:r>
        <w:t>peek(</w:t>
      </w:r>
      <w:proofErr w:type="gramEnd"/>
      <w:r>
        <w:t xml:space="preserve"> ) function for some simplification. </w:t>
      </w:r>
    </w:p>
    <w:p w:rsidR="006819E0" w:rsidRDefault="00CD7532" w:rsidP="006819E0">
      <w:pPr>
        <w:pStyle w:val="ListParagraph"/>
        <w:numPr>
          <w:ilvl w:val="0"/>
          <w:numId w:val="16"/>
        </w:numPr>
      </w:pPr>
      <w:r>
        <w:t xml:space="preserve">Develop an automatic, program that solves tower of Hanoi puzzle, by generating stacks push and pop statements and performing them automatically. </w:t>
      </w:r>
    </w:p>
    <w:p w:rsidR="00D7549E" w:rsidRDefault="00D7549E" w:rsidP="0020373B">
      <w:pPr>
        <w:pStyle w:val="ListParagraph"/>
        <w:numPr>
          <w:ilvl w:val="0"/>
          <w:numId w:val="16"/>
        </w:numPr>
      </w:pPr>
      <w:r>
        <w:t xml:space="preserve">Develop a complete Matrix class. The class should comprise of a dynamic 2D array and should support common matrix operations, like input, output, matrix addition, subtraction, multiplication, transpose, determinant etc. </w:t>
      </w:r>
      <w:r w:rsidR="0020373B">
        <w:t xml:space="preserve">Class should also check some basic features of matrix. </w:t>
      </w:r>
      <w:proofErr w:type="spellStart"/>
      <w:proofErr w:type="gramStart"/>
      <w:r w:rsidR="0020373B">
        <w:t>i.e</w:t>
      </w:r>
      <w:proofErr w:type="spellEnd"/>
      <w:proofErr w:type="gramEnd"/>
      <w:r w:rsidR="0020373B">
        <w:t xml:space="preserve"> square or non-square matrix, upper triangular, lower triangular, singular or </w:t>
      </w:r>
      <w:proofErr w:type="spellStart"/>
      <w:r w:rsidR="0020373B">
        <w:t>non singular</w:t>
      </w:r>
      <w:proofErr w:type="spellEnd"/>
      <w:r w:rsidR="005278F2">
        <w:t xml:space="preserve">, symmetric, non-symmetric or skew symmetric. </w:t>
      </w:r>
      <w:r w:rsidR="0020373B">
        <w:t xml:space="preserve">  </w:t>
      </w:r>
      <w:r w:rsidR="005278F2">
        <w:t xml:space="preserve">Compatibility </w:t>
      </w:r>
      <w:r w:rsidR="0020373B">
        <w:t>of two matrices for multiplication. Comparison of two matrices for equality, or approximate-equality. Check multiplicative associativity,</w:t>
      </w:r>
      <w:r w:rsidR="005278F2">
        <w:t xml:space="preserve"> commutativity</w:t>
      </w:r>
      <w:r w:rsidR="0020373B">
        <w:t xml:space="preserve"> and distributive properties of matrices. </w:t>
      </w:r>
      <w:proofErr w:type="gramStart"/>
      <w:r w:rsidR="0020373B">
        <w:t>i.e</w:t>
      </w:r>
      <w:proofErr w:type="gramEnd"/>
      <w:r w:rsidR="0020373B">
        <w:t>. apply operations on both sides of property laws and check if answer is same or not.</w:t>
      </w:r>
    </w:p>
    <w:p w:rsidR="005A60E8" w:rsidRDefault="005A60E8" w:rsidP="00A808FC"/>
    <w:p w:rsidR="00716239" w:rsidRDefault="00E66841" w:rsidP="00E66841">
      <w:r>
        <w:t xml:space="preserve">This is first part of Pre-Mid tasks. </w:t>
      </w:r>
      <w:r w:rsidR="00623034">
        <w:t xml:space="preserve">Submission and Deadline: 12 </w:t>
      </w:r>
      <w:proofErr w:type="gramStart"/>
      <w:r w:rsidR="00623034">
        <w:t>Dec</w:t>
      </w:r>
      <w:r w:rsidR="00ED7CEF">
        <w:t>ember</w:t>
      </w:r>
      <w:r w:rsidR="00293F18">
        <w:t xml:space="preserve"> </w:t>
      </w:r>
      <w:r w:rsidR="00623034">
        <w:t xml:space="preserve"> 2022</w:t>
      </w:r>
      <w:proofErr w:type="gramEnd"/>
      <w:r w:rsidR="00716239">
        <w:t xml:space="preserve">. </w:t>
      </w:r>
    </w:p>
    <w:p w:rsidR="00A528CC" w:rsidRDefault="00293F18" w:rsidP="001F3491">
      <w:r>
        <w:t xml:space="preserve">Part-2 will be assigned </w:t>
      </w:r>
      <w:r w:rsidR="001F3491">
        <w:t>s</w:t>
      </w:r>
      <w:r w:rsidR="00680F0E">
        <w:t>o</w:t>
      </w:r>
      <w:r w:rsidR="00383CE8">
        <w:t>on</w:t>
      </w:r>
      <w:r w:rsidR="00ED7CEF">
        <w:t>.</w:t>
      </w:r>
    </w:p>
    <w:p w:rsidR="00857338" w:rsidRDefault="00857338" w:rsidP="00A808FC"/>
    <w:p w:rsidR="00745FAB" w:rsidRDefault="00745FAB" w:rsidP="00A808FC"/>
    <w:p w:rsidR="00857338" w:rsidRDefault="00857338" w:rsidP="00A808FC"/>
    <w:p w:rsidR="005A60E8" w:rsidRPr="005A60E8" w:rsidRDefault="005A60E8" w:rsidP="00A808FC">
      <w:pPr>
        <w:rPr>
          <w:b/>
        </w:rPr>
      </w:pPr>
      <w:r w:rsidRPr="005A60E8">
        <w:rPr>
          <w:b/>
        </w:rPr>
        <w:t xml:space="preserve">Saeed </w:t>
      </w:r>
      <w:proofErr w:type="gramStart"/>
      <w:r w:rsidRPr="005A60E8">
        <w:rPr>
          <w:b/>
        </w:rPr>
        <w:t>ur</w:t>
      </w:r>
      <w:proofErr w:type="gramEnd"/>
      <w:r w:rsidRPr="005A60E8">
        <w:rPr>
          <w:b/>
        </w:rPr>
        <w:t xml:space="preserve"> Rehman Turk</w:t>
      </w:r>
    </w:p>
    <w:p w:rsidR="005A60E8" w:rsidRDefault="005A60E8" w:rsidP="00A808FC">
      <w:r>
        <w:t>(Assistant Professor)</w:t>
      </w:r>
    </w:p>
    <w:p w:rsidR="00EA56FC" w:rsidRDefault="00EA56FC">
      <w:bookmarkStart w:id="0" w:name="_GoBack"/>
      <w:bookmarkEnd w:id="0"/>
    </w:p>
    <w:sectPr w:rsidR="00EA56FC" w:rsidSect="0071623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9AEFF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9E42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6A45E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60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32435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B035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4E7D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42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74E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EEA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F17F2B"/>
    <w:multiLevelType w:val="hybridMultilevel"/>
    <w:tmpl w:val="E7C4C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551EB6"/>
    <w:multiLevelType w:val="hybridMultilevel"/>
    <w:tmpl w:val="1A56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70BEE"/>
    <w:multiLevelType w:val="hybridMultilevel"/>
    <w:tmpl w:val="A484F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EA00C8"/>
    <w:multiLevelType w:val="multilevel"/>
    <w:tmpl w:val="A484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1D1BBD"/>
    <w:multiLevelType w:val="hybridMultilevel"/>
    <w:tmpl w:val="D616C8DE"/>
    <w:lvl w:ilvl="0" w:tplc="32C035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731C74"/>
    <w:multiLevelType w:val="hybridMultilevel"/>
    <w:tmpl w:val="D3388E4C"/>
    <w:lvl w:ilvl="0" w:tplc="962829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FC"/>
    <w:rsid w:val="00034050"/>
    <w:rsid w:val="00035AC8"/>
    <w:rsid w:val="00047634"/>
    <w:rsid w:val="00083449"/>
    <w:rsid w:val="0009745F"/>
    <w:rsid w:val="000B00DF"/>
    <w:rsid w:val="000B3140"/>
    <w:rsid w:val="000E31AC"/>
    <w:rsid w:val="001035FD"/>
    <w:rsid w:val="00103AE1"/>
    <w:rsid w:val="00154824"/>
    <w:rsid w:val="00180C60"/>
    <w:rsid w:val="001A0F50"/>
    <w:rsid w:val="001A34FC"/>
    <w:rsid w:val="001B6663"/>
    <w:rsid w:val="001B6AB5"/>
    <w:rsid w:val="001D0E5C"/>
    <w:rsid w:val="001E2CFC"/>
    <w:rsid w:val="001E36BC"/>
    <w:rsid w:val="001F3491"/>
    <w:rsid w:val="001F6869"/>
    <w:rsid w:val="001F7732"/>
    <w:rsid w:val="0020373B"/>
    <w:rsid w:val="002363F8"/>
    <w:rsid w:val="00244529"/>
    <w:rsid w:val="00255BAB"/>
    <w:rsid w:val="00285DA9"/>
    <w:rsid w:val="00293F18"/>
    <w:rsid w:val="002A1AF7"/>
    <w:rsid w:val="002B3302"/>
    <w:rsid w:val="002B3323"/>
    <w:rsid w:val="002B3E58"/>
    <w:rsid w:val="002E4C3D"/>
    <w:rsid w:val="00301BDC"/>
    <w:rsid w:val="00316B25"/>
    <w:rsid w:val="00333DFE"/>
    <w:rsid w:val="00334F27"/>
    <w:rsid w:val="003362CD"/>
    <w:rsid w:val="00337137"/>
    <w:rsid w:val="003456EA"/>
    <w:rsid w:val="00350E88"/>
    <w:rsid w:val="00367B78"/>
    <w:rsid w:val="00383CE8"/>
    <w:rsid w:val="00383FC8"/>
    <w:rsid w:val="00395362"/>
    <w:rsid w:val="003A1487"/>
    <w:rsid w:val="003B3B56"/>
    <w:rsid w:val="003C4325"/>
    <w:rsid w:val="003D1446"/>
    <w:rsid w:val="003D6BCC"/>
    <w:rsid w:val="003E49F2"/>
    <w:rsid w:val="003F01C2"/>
    <w:rsid w:val="003F389B"/>
    <w:rsid w:val="0040318A"/>
    <w:rsid w:val="00405D4C"/>
    <w:rsid w:val="004476FC"/>
    <w:rsid w:val="004516DB"/>
    <w:rsid w:val="004659F6"/>
    <w:rsid w:val="004748FE"/>
    <w:rsid w:val="00482E08"/>
    <w:rsid w:val="004924E4"/>
    <w:rsid w:val="0049428F"/>
    <w:rsid w:val="00495BB7"/>
    <w:rsid w:val="004A2C8C"/>
    <w:rsid w:val="004B1166"/>
    <w:rsid w:val="004E1708"/>
    <w:rsid w:val="004E4DC5"/>
    <w:rsid w:val="004F3C43"/>
    <w:rsid w:val="005002E9"/>
    <w:rsid w:val="005147C3"/>
    <w:rsid w:val="005246A6"/>
    <w:rsid w:val="005278F2"/>
    <w:rsid w:val="00543198"/>
    <w:rsid w:val="00570406"/>
    <w:rsid w:val="00593678"/>
    <w:rsid w:val="005A60E8"/>
    <w:rsid w:val="005B559B"/>
    <w:rsid w:val="005C0850"/>
    <w:rsid w:val="005F0E59"/>
    <w:rsid w:val="00605F23"/>
    <w:rsid w:val="00623034"/>
    <w:rsid w:val="006249C2"/>
    <w:rsid w:val="00643F55"/>
    <w:rsid w:val="0065118C"/>
    <w:rsid w:val="00680F0E"/>
    <w:rsid w:val="006819E0"/>
    <w:rsid w:val="006952A7"/>
    <w:rsid w:val="00697D76"/>
    <w:rsid w:val="006A3E28"/>
    <w:rsid w:val="006F0B4B"/>
    <w:rsid w:val="00700438"/>
    <w:rsid w:val="00716239"/>
    <w:rsid w:val="007410D6"/>
    <w:rsid w:val="00745FAB"/>
    <w:rsid w:val="00750118"/>
    <w:rsid w:val="00756786"/>
    <w:rsid w:val="00762417"/>
    <w:rsid w:val="007A45FB"/>
    <w:rsid w:val="007A7C9A"/>
    <w:rsid w:val="00827949"/>
    <w:rsid w:val="00830465"/>
    <w:rsid w:val="00842BAF"/>
    <w:rsid w:val="00845765"/>
    <w:rsid w:val="00857338"/>
    <w:rsid w:val="00897001"/>
    <w:rsid w:val="008C3B05"/>
    <w:rsid w:val="008E5403"/>
    <w:rsid w:val="008F3E3F"/>
    <w:rsid w:val="008F77DB"/>
    <w:rsid w:val="00931F80"/>
    <w:rsid w:val="009372A1"/>
    <w:rsid w:val="0095206F"/>
    <w:rsid w:val="00955C34"/>
    <w:rsid w:val="00995593"/>
    <w:rsid w:val="009B6F6D"/>
    <w:rsid w:val="009C742F"/>
    <w:rsid w:val="009F2C9F"/>
    <w:rsid w:val="009F711B"/>
    <w:rsid w:val="00A058D9"/>
    <w:rsid w:val="00A1064F"/>
    <w:rsid w:val="00A13ADA"/>
    <w:rsid w:val="00A315E0"/>
    <w:rsid w:val="00A3370F"/>
    <w:rsid w:val="00A51712"/>
    <w:rsid w:val="00A528CC"/>
    <w:rsid w:val="00A65E93"/>
    <w:rsid w:val="00A728CC"/>
    <w:rsid w:val="00A73BCE"/>
    <w:rsid w:val="00A808FC"/>
    <w:rsid w:val="00AA73D0"/>
    <w:rsid w:val="00AC5E73"/>
    <w:rsid w:val="00AD52A0"/>
    <w:rsid w:val="00B1540D"/>
    <w:rsid w:val="00B31E45"/>
    <w:rsid w:val="00B54708"/>
    <w:rsid w:val="00B55C79"/>
    <w:rsid w:val="00B93349"/>
    <w:rsid w:val="00B9406C"/>
    <w:rsid w:val="00BA179E"/>
    <w:rsid w:val="00BC286D"/>
    <w:rsid w:val="00BE544C"/>
    <w:rsid w:val="00BE68DB"/>
    <w:rsid w:val="00C03A1F"/>
    <w:rsid w:val="00C04C9F"/>
    <w:rsid w:val="00C0621E"/>
    <w:rsid w:val="00C154E0"/>
    <w:rsid w:val="00C1622C"/>
    <w:rsid w:val="00C2428C"/>
    <w:rsid w:val="00C24D81"/>
    <w:rsid w:val="00C51E2A"/>
    <w:rsid w:val="00C7450E"/>
    <w:rsid w:val="00CD7532"/>
    <w:rsid w:val="00CE33C2"/>
    <w:rsid w:val="00D062CA"/>
    <w:rsid w:val="00D141DF"/>
    <w:rsid w:val="00D42FC6"/>
    <w:rsid w:val="00D45A64"/>
    <w:rsid w:val="00D56214"/>
    <w:rsid w:val="00D672F1"/>
    <w:rsid w:val="00D73BE6"/>
    <w:rsid w:val="00D7549E"/>
    <w:rsid w:val="00D95FF1"/>
    <w:rsid w:val="00DA030C"/>
    <w:rsid w:val="00DB4924"/>
    <w:rsid w:val="00DD5F06"/>
    <w:rsid w:val="00DE48B1"/>
    <w:rsid w:val="00E05B0B"/>
    <w:rsid w:val="00E66841"/>
    <w:rsid w:val="00EA2F04"/>
    <w:rsid w:val="00EA31A1"/>
    <w:rsid w:val="00EA4A22"/>
    <w:rsid w:val="00EA56FC"/>
    <w:rsid w:val="00EB56F3"/>
    <w:rsid w:val="00ED0672"/>
    <w:rsid w:val="00ED1524"/>
    <w:rsid w:val="00ED7CEF"/>
    <w:rsid w:val="00EE304A"/>
    <w:rsid w:val="00F1251F"/>
    <w:rsid w:val="00F66C9B"/>
    <w:rsid w:val="00F71034"/>
    <w:rsid w:val="00F8317B"/>
    <w:rsid w:val="00F90243"/>
    <w:rsid w:val="00F963A4"/>
    <w:rsid w:val="00FC05D3"/>
    <w:rsid w:val="00FD0DE2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5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5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letter_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letter_head.dotx</Template>
  <TotalTime>1</TotalTime>
  <Pages>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 UNIVERSITY LAHORE</vt:lpstr>
    </vt:vector>
  </TitlesOfParts>
  <Company>GCU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 UNIVERSITY LAHORE</dc:title>
  <dc:creator>MyUserName</dc:creator>
  <cp:lastModifiedBy>MyUserName</cp:lastModifiedBy>
  <cp:revision>3</cp:revision>
  <cp:lastPrinted>2010-04-05T17:18:00Z</cp:lastPrinted>
  <dcterms:created xsi:type="dcterms:W3CDTF">2022-12-02T14:19:00Z</dcterms:created>
  <dcterms:modified xsi:type="dcterms:W3CDTF">2022-12-02T14:20:00Z</dcterms:modified>
</cp:coreProperties>
</file>